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881C1" w14:textId="77777777" w:rsidR="00BC6F71" w:rsidRDefault="00BF0B04">
      <w:pPr>
        <w:pStyle w:val="IntenseQuote"/>
      </w:pPr>
      <w:r>
        <w:t xml:space="preserve">Choix de technologie : </w:t>
      </w:r>
      <w:proofErr w:type="spellStart"/>
      <w:r>
        <w:t>Node.Js</w:t>
      </w:r>
      <w:proofErr w:type="spellEnd"/>
    </w:p>
    <w:p w14:paraId="484881C2" w14:textId="77777777" w:rsidR="00BC6F71" w:rsidRDefault="00BC6F71">
      <w:pPr>
        <w:jc w:val="both"/>
        <w:rPr>
          <w:sz w:val="24"/>
          <w:szCs w:val="24"/>
        </w:rPr>
      </w:pPr>
    </w:p>
    <w:p w14:paraId="484881C3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avons choisi d’utiliser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 xml:space="preserve"> comme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principal pour notre projet avec comme infrastructure Express.</w:t>
      </w:r>
    </w:p>
    <w:p w14:paraId="484881C4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>Notre choix c’est porté sur différents points positifs :</w:t>
      </w:r>
    </w:p>
    <w:p w14:paraId="484881C5" w14:textId="77777777" w:rsidR="00BC6F71" w:rsidRDefault="00BF0B04">
      <w:pPr>
        <w:numPr>
          <w:ilvl w:val="0"/>
          <w:numId w:val="1"/>
        </w:numPr>
        <w:shd w:val="clear" w:color="auto" w:fill="FFFFFF"/>
        <w:spacing w:before="60" w:after="100" w:line="315" w:lineRule="atLeast"/>
        <w:jc w:val="both"/>
        <w:rPr>
          <w:rFonts w:ascii="Verdana" w:eastAsia="Times New Roman" w:hAnsi="Verdana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 xml:space="preserve">Node.js est </w:t>
      </w: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relativement nouveau. Il fournit donc un large choix de nouveaux plugins qui sont conçus selon l’approche architecturale moderne.</w:t>
      </w:r>
    </w:p>
    <w:p w14:paraId="484881C6" w14:textId="77777777" w:rsidR="00BC6F71" w:rsidRDefault="00BF0B04">
      <w:pPr>
        <w:numPr>
          <w:ilvl w:val="0"/>
          <w:numId w:val="1"/>
        </w:numPr>
        <w:shd w:val="clear" w:color="auto" w:fill="FFFFFF"/>
        <w:spacing w:before="60" w:after="100" w:line="315" w:lineRule="atLeast"/>
        <w:jc w:val="both"/>
        <w:rPr>
          <w:rFonts w:ascii="Verdana" w:eastAsia="Times New Roman" w:hAnsi="Verdana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Node.js fournit une structure de programmation qui rend facile à comprendre et à entretenir le code. Cela facilite la structur</w:t>
      </w: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e et l’organisation des tâches des programmeurs.</w:t>
      </w:r>
    </w:p>
    <w:p w14:paraId="484881C7" w14:textId="77777777" w:rsidR="00BC6F71" w:rsidRDefault="00BF0B04">
      <w:pPr>
        <w:numPr>
          <w:ilvl w:val="0"/>
          <w:numId w:val="1"/>
        </w:numPr>
        <w:shd w:val="clear" w:color="auto" w:fill="FFFFFF"/>
        <w:spacing w:before="60" w:after="100" w:line="315" w:lineRule="atLeast"/>
        <w:jc w:val="both"/>
        <w:rPr>
          <w:rFonts w:ascii="Verdana" w:eastAsia="Times New Roman" w:hAnsi="Verdana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 xml:space="preserve">Node.js possède une vitesse (en performance) très élevée et c’est le principal </w:t>
      </w:r>
      <w:proofErr w:type="gramStart"/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avantage</w:t>
      </w:r>
      <w:proofErr w:type="gramEnd"/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 xml:space="preserve"> de l’utiliser.</w:t>
      </w:r>
    </w:p>
    <w:p w14:paraId="484881C8" w14:textId="77777777" w:rsidR="00BC6F71" w:rsidRDefault="00BF0B04">
      <w:pPr>
        <w:numPr>
          <w:ilvl w:val="0"/>
          <w:numId w:val="1"/>
        </w:numPr>
        <w:shd w:val="clear" w:color="auto" w:fill="FFFFFF"/>
        <w:spacing w:before="60" w:after="100" w:line="315" w:lineRule="atLeast"/>
        <w:jc w:val="both"/>
        <w:rPr>
          <w:rFonts w:ascii="Verdana" w:eastAsia="Times New Roman" w:hAnsi="Verdana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Node.js est utile lorsqu’il il y a de nombreuses connexions car il ne nécessite que peu de mémoire ce qu</w:t>
      </w:r>
      <w:r>
        <w:rPr>
          <w:rFonts w:ascii="Verdana" w:eastAsia="Times New Roman" w:hAnsi="Verdana"/>
          <w:color w:val="000000"/>
          <w:sz w:val="20"/>
          <w:szCs w:val="20"/>
          <w:lang w:eastAsia="fr-FR"/>
        </w:rPr>
        <w:t>i accélère la vitesse.</w:t>
      </w:r>
    </w:p>
    <w:p w14:paraId="484881C9" w14:textId="77777777" w:rsidR="00BC6F71" w:rsidRDefault="00BC6F71">
      <w:pPr>
        <w:shd w:val="clear" w:color="auto" w:fill="FFFFFF"/>
        <w:spacing w:before="60" w:after="100" w:line="315" w:lineRule="atLeast"/>
        <w:ind w:left="720"/>
        <w:jc w:val="both"/>
        <w:rPr>
          <w:rFonts w:ascii="Verdana" w:eastAsia="Times New Roman" w:hAnsi="Verdana"/>
          <w:color w:val="000000"/>
          <w:sz w:val="20"/>
          <w:szCs w:val="20"/>
          <w:lang w:eastAsia="fr-FR"/>
        </w:rPr>
      </w:pPr>
    </w:p>
    <w:p w14:paraId="484881CA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hésitions avec le langage PHP mais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était le bon choix pour nous car :</w:t>
      </w:r>
    </w:p>
    <w:p w14:paraId="484881CB" w14:textId="77777777" w:rsidR="00BC6F71" w:rsidRDefault="00BF0B0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Node.js est plus sécurisé que PHP. En fait, le principal problème avec PHP est la sécurité et beaucoup d’alternatives ont été lancées au cours des </w:t>
      </w:r>
      <w:r>
        <w:rPr>
          <w:sz w:val="24"/>
          <w:szCs w:val="24"/>
        </w:rPr>
        <w:t>dernières années pour surmonter avec cela.</w:t>
      </w:r>
    </w:p>
    <w:p w14:paraId="484881CC" w14:textId="77777777" w:rsidR="00BC6F71" w:rsidRDefault="00BF0B0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majorité du groupe ne connaissait pas le PHP et se sentait plus à l’aise avec le JavaScript pour ce projet.</w:t>
      </w:r>
    </w:p>
    <w:p w14:paraId="484881CD" w14:textId="77777777" w:rsidR="00BC6F71" w:rsidRDefault="00BC6F7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</w:p>
    <w:p w14:paraId="484881CE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>Pourquoi choisir Express ?</w:t>
      </w:r>
    </w:p>
    <w:p w14:paraId="484881CF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du workshop sur Node.js, le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Express.js a été mis en valeur </w:t>
      </w:r>
      <w:r>
        <w:rPr>
          <w:sz w:val="24"/>
          <w:szCs w:val="24"/>
        </w:rPr>
        <w:t>pour des attraits qui nous intéressent sur ce projet :</w:t>
      </w:r>
    </w:p>
    <w:p w14:paraId="484881D0" w14:textId="77777777" w:rsidR="00BC6F71" w:rsidRDefault="00BF0B04">
      <w:pPr>
        <w:numPr>
          <w:ilvl w:val="1"/>
          <w:numId w:val="3"/>
        </w:numPr>
        <w:shd w:val="clear" w:color="auto" w:fill="FFFFFF"/>
        <w:spacing w:before="100" w:after="100" w:line="420" w:lineRule="atLeast"/>
        <w:jc w:val="both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>Le routage "dynamique"</w:t>
      </w:r>
    </w:p>
    <w:p w14:paraId="484881D1" w14:textId="77777777" w:rsidR="00BC6F71" w:rsidRDefault="00BF0B04">
      <w:pPr>
        <w:numPr>
          <w:ilvl w:val="1"/>
          <w:numId w:val="4"/>
        </w:numPr>
        <w:shd w:val="clear" w:color="auto" w:fill="FFFFFF"/>
        <w:spacing w:before="100" w:after="100" w:line="420" w:lineRule="atLeast"/>
        <w:jc w:val="both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>Les middlewares</w:t>
      </w:r>
    </w:p>
    <w:p w14:paraId="484881D2" w14:textId="77777777" w:rsidR="00BC6F71" w:rsidRDefault="00BF0B04">
      <w:pPr>
        <w:numPr>
          <w:ilvl w:val="1"/>
          <w:numId w:val="5"/>
        </w:numPr>
        <w:shd w:val="clear" w:color="auto" w:fill="FFFFFF"/>
        <w:spacing w:before="100" w:after="100" w:line="420" w:lineRule="atLeast"/>
        <w:jc w:val="both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 xml:space="preserve">Les </w:t>
      </w:r>
      <w:proofErr w:type="spellStart"/>
      <w:r>
        <w:rPr>
          <w:rFonts w:eastAsia="Times New Roman" w:cs="Calibri"/>
          <w:sz w:val="24"/>
          <w:szCs w:val="24"/>
          <w:lang w:eastAsia="fr-FR"/>
        </w:rPr>
        <w:t>templates</w:t>
      </w:r>
      <w:proofErr w:type="spellEnd"/>
      <w:r>
        <w:rPr>
          <w:rFonts w:eastAsia="Times New Roman" w:cs="Calibri"/>
          <w:sz w:val="24"/>
          <w:szCs w:val="24"/>
          <w:lang w:eastAsia="fr-FR"/>
        </w:rPr>
        <w:t xml:space="preserve"> EJS</w:t>
      </w:r>
    </w:p>
    <w:p w14:paraId="484881D3" w14:textId="77777777" w:rsidR="00BC6F71" w:rsidRDefault="00BC6F71">
      <w:pPr>
        <w:shd w:val="clear" w:color="auto" w:fill="FFFFFF"/>
        <w:spacing w:before="100" w:after="100" w:line="420" w:lineRule="atLeast"/>
        <w:ind w:left="1440"/>
        <w:jc w:val="both"/>
        <w:rPr>
          <w:rFonts w:eastAsia="Times New Roman" w:cs="Calibri"/>
          <w:sz w:val="24"/>
          <w:szCs w:val="24"/>
          <w:lang w:eastAsia="fr-FR"/>
        </w:rPr>
      </w:pPr>
    </w:p>
    <w:p w14:paraId="484881D4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>Nous avons donc décidé de l’utiliser pour ce projet.</w:t>
      </w:r>
    </w:p>
    <w:p w14:paraId="484881D5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>Pour la Gestion des bases de données, nous avons choisi d’utiliser MySQL, voici 10 raisons</w:t>
      </w:r>
      <w:r>
        <w:rPr>
          <w:sz w:val="24"/>
          <w:szCs w:val="24"/>
        </w:rPr>
        <w:t> :</w:t>
      </w:r>
    </w:p>
    <w:p w14:paraId="484881D6" w14:textId="77777777" w:rsidR="00BC6F71" w:rsidRDefault="00BC6F71">
      <w:pPr>
        <w:shd w:val="clear" w:color="auto" w:fill="FFFFFF"/>
      </w:pPr>
    </w:p>
    <w:p w14:paraId="484881D7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 xml:space="preserve">1. </w:t>
      </w:r>
      <w:proofErr w:type="spellStart"/>
      <w:r>
        <w:rPr>
          <w:rStyle w:val="Strong"/>
          <w:rFonts w:ascii="Calibri" w:hAnsi="Calibri" w:cs="Calibri"/>
          <w:b w:val="0"/>
          <w:bCs w:val="0"/>
          <w:color w:val="333333"/>
        </w:rPr>
        <w:t>Evolutivité</w:t>
      </w:r>
      <w:proofErr w:type="spellEnd"/>
      <w:r>
        <w:rPr>
          <w:rStyle w:val="Strong"/>
          <w:rFonts w:ascii="Calibri" w:hAnsi="Calibri" w:cs="Calibri"/>
          <w:b w:val="0"/>
          <w:bCs w:val="0"/>
          <w:color w:val="333333"/>
        </w:rPr>
        <w:t xml:space="preserve"> et diversité d’emploi</w:t>
      </w:r>
    </w:p>
    <w:p w14:paraId="484881D8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2. Performances élevées</w:t>
      </w:r>
    </w:p>
    <w:p w14:paraId="484881D9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3. Haute fiabilité et Facile d’accès</w:t>
      </w:r>
    </w:p>
    <w:p w14:paraId="484881DA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4. Outil déjà maitrisé par les élèves.</w:t>
      </w:r>
    </w:p>
    <w:p w14:paraId="484881DB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5. Standard pour la plupart des sites</w:t>
      </w:r>
    </w:p>
    <w:p w14:paraId="484881DC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6. Bonne Sécurité des bases de données</w:t>
      </w:r>
    </w:p>
    <w:p w14:paraId="484881DD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 xml:space="preserve">7. Application </w:t>
      </w:r>
      <w:r>
        <w:rPr>
          <w:rStyle w:val="Strong"/>
          <w:rFonts w:ascii="Calibri" w:hAnsi="Calibri" w:cs="Calibri"/>
          <w:b w:val="0"/>
          <w:bCs w:val="0"/>
          <w:color w:val="333333"/>
        </w:rPr>
        <w:t>compréhensive</w:t>
      </w:r>
    </w:p>
    <w:p w14:paraId="484881DE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8. Facilité de Gestion</w:t>
      </w:r>
    </w:p>
    <w:p w14:paraId="484881DF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 xml:space="preserve">9. Liberté de l’Open Source </w:t>
      </w:r>
    </w:p>
    <w:p w14:paraId="484881E0" w14:textId="77777777" w:rsidR="00BC6F71" w:rsidRDefault="00BF0B04">
      <w:pPr>
        <w:pStyle w:val="NormalWeb"/>
        <w:shd w:val="clear" w:color="auto" w:fill="FFFFFF"/>
        <w:spacing w:before="240" w:after="240"/>
        <w:jc w:val="both"/>
      </w:pPr>
      <w:r>
        <w:rPr>
          <w:rStyle w:val="Strong"/>
          <w:rFonts w:ascii="Calibri" w:hAnsi="Calibri" w:cs="Calibri"/>
          <w:b w:val="0"/>
          <w:bCs w:val="0"/>
          <w:color w:val="333333"/>
        </w:rPr>
        <w:t>10. Adapté à notre projet, fonctionne bien avec le node.js</w:t>
      </w:r>
    </w:p>
    <w:p w14:paraId="484881E1" w14:textId="77777777" w:rsidR="00BC6F71" w:rsidRDefault="00BC6F71">
      <w:pPr>
        <w:jc w:val="both"/>
        <w:rPr>
          <w:sz w:val="24"/>
          <w:szCs w:val="24"/>
        </w:rPr>
      </w:pPr>
    </w:p>
    <w:p w14:paraId="484881E2" w14:textId="77777777" w:rsidR="00BC6F71" w:rsidRDefault="00BC6F71">
      <w:pPr>
        <w:jc w:val="both"/>
        <w:rPr>
          <w:sz w:val="24"/>
          <w:szCs w:val="24"/>
        </w:rPr>
      </w:pPr>
    </w:p>
    <w:p w14:paraId="484881E3" w14:textId="77777777" w:rsidR="00BC6F71" w:rsidRDefault="00BC6F71">
      <w:pPr>
        <w:jc w:val="both"/>
        <w:rPr>
          <w:sz w:val="24"/>
          <w:szCs w:val="24"/>
        </w:rPr>
      </w:pPr>
    </w:p>
    <w:p w14:paraId="484881E4" w14:textId="77777777" w:rsidR="00BC6F71" w:rsidRDefault="00BC6F71">
      <w:pPr>
        <w:jc w:val="both"/>
        <w:rPr>
          <w:sz w:val="24"/>
          <w:szCs w:val="24"/>
        </w:rPr>
      </w:pPr>
    </w:p>
    <w:p w14:paraId="484881E5" w14:textId="77777777" w:rsidR="00BC6F71" w:rsidRDefault="00BC6F71">
      <w:pPr>
        <w:jc w:val="both"/>
        <w:rPr>
          <w:sz w:val="24"/>
          <w:szCs w:val="24"/>
        </w:rPr>
      </w:pPr>
    </w:p>
    <w:p w14:paraId="484881E6" w14:textId="77777777" w:rsidR="00BC6F71" w:rsidRDefault="00BC6F71">
      <w:pPr>
        <w:jc w:val="both"/>
        <w:rPr>
          <w:sz w:val="24"/>
          <w:szCs w:val="24"/>
        </w:rPr>
      </w:pPr>
    </w:p>
    <w:p w14:paraId="484881E7" w14:textId="77777777" w:rsidR="00BC6F71" w:rsidRDefault="00BC6F71">
      <w:pPr>
        <w:jc w:val="both"/>
        <w:rPr>
          <w:sz w:val="24"/>
          <w:szCs w:val="24"/>
        </w:rPr>
      </w:pPr>
    </w:p>
    <w:p w14:paraId="484881E8" w14:textId="77777777" w:rsidR="00BC6F71" w:rsidRDefault="00BC6F71">
      <w:pPr>
        <w:jc w:val="both"/>
        <w:rPr>
          <w:sz w:val="24"/>
          <w:szCs w:val="24"/>
        </w:rPr>
      </w:pPr>
    </w:p>
    <w:p w14:paraId="484881E9" w14:textId="77777777" w:rsidR="00BC6F71" w:rsidRDefault="00BC6F71">
      <w:pPr>
        <w:jc w:val="both"/>
        <w:rPr>
          <w:sz w:val="24"/>
          <w:szCs w:val="24"/>
        </w:rPr>
      </w:pPr>
    </w:p>
    <w:p w14:paraId="484881EA" w14:textId="77777777" w:rsidR="00BC6F71" w:rsidRDefault="00BF0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Sources : </w:t>
      </w:r>
      <w:r>
        <w:rPr>
          <w:sz w:val="24"/>
          <w:szCs w:val="24"/>
        </w:rPr>
        <w:tab/>
      </w:r>
    </w:p>
    <w:p w14:paraId="484881EB" w14:textId="77777777" w:rsidR="00BC6F71" w:rsidRDefault="00BF0B04">
      <w:pPr>
        <w:jc w:val="both"/>
      </w:pPr>
      <w:hyperlink r:id="rId7" w:history="1">
        <w:r>
          <w:rPr>
            <w:rStyle w:val="Hyperlink"/>
          </w:rPr>
          <w:t>https://hackernoon.com/nodejs-vs-php-which-is-better-for-your-web-development-he7oa2</w:t>
        </w:r>
        <w:r>
          <w:rPr>
            <w:rStyle w:val="Hyperlink"/>
          </w:rPr>
          <w:t>4wp?fbclid=IwAR1j94SF7S5GOm9gBaYRKOJN-687GUJVsjz77hOYW2_qZIO85j9SgroD4h8</w:t>
        </w:r>
      </w:hyperlink>
    </w:p>
    <w:p w14:paraId="484881EC" w14:textId="77777777" w:rsidR="00BC6F71" w:rsidRDefault="00BF0B04">
      <w:pPr>
        <w:jc w:val="both"/>
      </w:pPr>
      <w:hyperlink r:id="rId8" w:history="1">
        <w:r>
          <w:rPr>
            <w:rStyle w:val="Hyperlink"/>
          </w:rPr>
          <w:t>https://www.javatpoint.com/nodejs-vs-php?fbclid=IwAR3jIb</w:t>
        </w:r>
        <w:r>
          <w:rPr>
            <w:rStyle w:val="Hyperlink"/>
          </w:rPr>
          <w:t>UHzeCbEZk1b8d4PwuHYNBN4PGcRsqXqM45nfGwpY4cVrc6xjiCfZI</w:t>
        </w:r>
      </w:hyperlink>
    </w:p>
    <w:p w14:paraId="484881ED" w14:textId="77777777" w:rsidR="00BC6F71" w:rsidRDefault="00BF0B04">
      <w:pPr>
        <w:jc w:val="both"/>
      </w:pPr>
      <w:hyperlink r:id="rId9" w:history="1">
        <w:r>
          <w:rPr>
            <w:rStyle w:val="Hyperlink"/>
          </w:rPr>
          <w:t>http://www.databasequest.com/index.php/product-service/mysql-dbquest</w:t>
        </w:r>
      </w:hyperlink>
    </w:p>
    <w:sectPr w:rsidR="00BC6F7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81C5" w14:textId="77777777" w:rsidR="00000000" w:rsidRDefault="00BF0B04">
      <w:pPr>
        <w:spacing w:after="0" w:line="240" w:lineRule="auto"/>
      </w:pPr>
      <w:r>
        <w:separator/>
      </w:r>
    </w:p>
  </w:endnote>
  <w:endnote w:type="continuationSeparator" w:id="0">
    <w:p w14:paraId="484881C7" w14:textId="77777777" w:rsidR="00000000" w:rsidRDefault="00BF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81CC" w14:textId="77777777" w:rsidR="008566ED" w:rsidRDefault="00BF0B04">
    <w:pPr>
      <w:pStyle w:val="Footer"/>
      <w:tabs>
        <w:tab w:val="clear" w:pos="9072"/>
      </w:tabs>
    </w:pPr>
    <w:r>
      <w:t xml:space="preserve">Développement web </w:t>
    </w:r>
    <w:r>
      <w:tab/>
    </w:r>
    <w:r>
      <w:tab/>
    </w:r>
    <w:r>
      <w:tab/>
    </w:r>
    <w:r>
      <w:tab/>
    </w:r>
    <w:r>
      <w:tab/>
    </w:r>
    <w:r>
      <w:tab/>
    </w:r>
    <w:r>
      <w:rPr>
        <w:lang w:val="en-GB"/>
      </w:rPr>
      <w:t xml:space="preserve"> Groupe 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81C1" w14:textId="77777777" w:rsidR="00000000" w:rsidRDefault="00BF0B0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84881C3" w14:textId="77777777" w:rsidR="00000000" w:rsidRDefault="00BF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81C9" w14:textId="77777777" w:rsidR="008566ED" w:rsidRDefault="00BF0B04">
    <w:pPr>
      <w:pStyle w:val="Title"/>
    </w:pPr>
  </w:p>
  <w:p w14:paraId="484881CA" w14:textId="77777777" w:rsidR="008566ED" w:rsidRDefault="00BF0B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B0D4A"/>
    <w:multiLevelType w:val="multilevel"/>
    <w:tmpl w:val="09D20F8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53B0B3B"/>
    <w:multiLevelType w:val="multilevel"/>
    <w:tmpl w:val="2730E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095C"/>
    <w:multiLevelType w:val="multilevel"/>
    <w:tmpl w:val="9F0C2D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BA54E93"/>
    <w:multiLevelType w:val="multilevel"/>
    <w:tmpl w:val="4CEA0C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60D5D70"/>
    <w:multiLevelType w:val="multilevel"/>
    <w:tmpl w:val="AB4C122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6F71"/>
    <w:rsid w:val="00BC6F71"/>
    <w:rsid w:val="00B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4881C1"/>
  <w15:docId w15:val="{5F6C4761-CC2E-9841-9A38-2646245B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IntenseEmphasis">
    <w:name w:val="Intense Emphasis"/>
    <w:basedOn w:val="DefaultParagraphFont"/>
    <w:rPr>
      <w:i/>
      <w:iCs/>
      <w:color w:val="4472C4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nodejs-vs-php?fbclid=IwAR3jIbUHzeCbEZk1b8d4PwuHYNBN4PGcRsqXqM45nfGwpY4cVrc6xjiCfZ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ckernoon.com/nodejs-vs-php-which-is-better-for-your-web-development-he7oa24wp?fbclid=IwAR1j94SF7S5GOm9gBaYRKOJN-687GUJVsjz77hOYW2_qZIO85j9SgroD4h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atabasequest.com/index.php/product-service/mysql-dbqu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dieuzeide.</dc:creator>
  <dc:description/>
  <cp:lastModifiedBy>DE LEENER Nathan</cp:lastModifiedBy>
  <cp:revision>2</cp:revision>
  <dcterms:created xsi:type="dcterms:W3CDTF">2020-03-17T14:32:00Z</dcterms:created>
  <dcterms:modified xsi:type="dcterms:W3CDTF">2020-03-17T14:32:00Z</dcterms:modified>
</cp:coreProperties>
</file>